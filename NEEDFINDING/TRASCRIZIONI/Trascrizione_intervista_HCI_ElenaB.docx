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3FA2" w:rsidRDefault="00000000">
      <w:r>
        <w:t>Intervistatore: Simone C.</w:t>
      </w:r>
    </w:p>
    <w:p w:rsidR="00513FA2" w:rsidRDefault="00000000">
      <w:r>
        <w:t>Intervistata: Elena B.</w:t>
      </w:r>
    </w:p>
    <w:p w:rsidR="00513FA2" w:rsidRDefault="00000000">
      <w:r>
        <w:t>S: Ti chiedo innanzitutto di presentarti, come ti chiami?</w:t>
      </w:r>
    </w:p>
    <w:p w:rsidR="00513FA2" w:rsidRDefault="00000000">
      <w:r>
        <w:t>E: Mi chiamo Elena Brugnolo, faccio il terzo anno di ingegneria informatica.</w:t>
      </w:r>
    </w:p>
    <w:p w:rsidR="00513FA2" w:rsidRDefault="00000000">
      <w:r>
        <w:t>S: Ok, pratichi sport?</w:t>
      </w:r>
    </w:p>
    <w:p w:rsidR="00513FA2" w:rsidRDefault="00000000">
      <w:r>
        <w:t xml:space="preserve">E: Eh sì, vengo qui Giuriati a correre. </w:t>
      </w:r>
    </w:p>
    <w:p w:rsidR="00513FA2" w:rsidRDefault="00000000">
      <w:r>
        <w:t>S: Da quanto spesso e da quanto tempo vieni qua a Giuriati?</w:t>
      </w:r>
    </w:p>
    <w:p w:rsidR="00513FA2" w:rsidRDefault="00000000">
      <w:r>
        <w:t>E: Eh circa una volta, alcune volte due volte alla settimana e ho iniziato dal secondo semestre del primo anno.</w:t>
      </w:r>
    </w:p>
    <w:p w:rsidR="00513FA2" w:rsidRDefault="00000000">
      <w:r>
        <w:t>S: Ti chiederei che l’abbonamento hai?</w:t>
      </w:r>
    </w:p>
    <w:p w:rsidR="00513FA2" w:rsidRDefault="00000000">
      <w:r>
        <w:t>E: L’abbonamento basico quello comprende solo la pista di atletica.</w:t>
      </w:r>
    </w:p>
    <w:p w:rsidR="00513FA2" w:rsidRDefault="00000000">
      <w:r>
        <w:t>S: Ok, quindi utilizzi solo la pista di atletica e non frequenti nessun altro corso?</w:t>
      </w:r>
    </w:p>
    <w:p w:rsidR="00513FA2" w:rsidRDefault="00000000">
      <w:r>
        <w:t>E: No.</w:t>
      </w:r>
    </w:p>
    <w:p w:rsidR="00513FA2" w:rsidRDefault="00000000">
      <w:r>
        <w:t>S: Ti chiederei da 1 a 10 come valuti l’iscrizione a Giuriati?</w:t>
      </w:r>
    </w:p>
    <w:p w:rsidR="00513FA2" w:rsidRDefault="00000000">
      <w:r>
        <w:t>E: Direi 9, non ho mai riscontrato particolari problemi sia a fare l’abbonamento sia a rinnovarlo, però so di chi ha avuto problemi più che altro nella prenotazione della visita medica.</w:t>
      </w:r>
    </w:p>
    <w:p w:rsidR="00513FA2" w:rsidRDefault="00000000">
      <w:r>
        <w:t>S: Ok, invece da 1 a 10 come valuti l’accesso e la prenotazione?</w:t>
      </w:r>
    </w:p>
    <w:p w:rsidR="00513FA2" w:rsidRDefault="00000000">
      <w:r>
        <w:t>E: Allora qui non ho mai avuto problemi, direi 10, perché la prenotazione non c’è profondamente. All’inizio hanno mantenuto anche dopo il Covid la prenotazione per l’accesso alla pista di atletica ma era solo formale, non c’è mai problemi di slot pieni quindi si viene sempre accesso e da quest’anno l’hanno tolto.</w:t>
      </w:r>
    </w:p>
    <w:p w:rsidR="00513FA2" w:rsidRDefault="00000000">
      <w:r>
        <w:t>S: Ok, hai qualche aspetto negativo o positivo da condividere con noi rispetto alla tua esperienza al Giuriati?</w:t>
      </w:r>
    </w:p>
    <w:p w:rsidR="00513FA2" w:rsidRDefault="00000000">
      <w:r>
        <w:t>E: Direi positivo, ha uno spazio, si può allenare, non ho mai avuto particolari problemi.</w:t>
      </w:r>
    </w:p>
    <w:p w:rsidR="00513FA2" w:rsidRDefault="00000000">
      <w:r>
        <w:t>S: Utilizzi qualche app o wearable che ti aiutano a tenere la traccia dei tuoi allenamenti o appunto effettuare i tuoi allenamenti?</w:t>
      </w:r>
    </w:p>
    <w:p w:rsidR="00513FA2" w:rsidRDefault="00000000">
      <w:r>
        <w:t>E: No</w:t>
      </w:r>
    </w:p>
    <w:p w:rsidR="00513FA2" w:rsidRDefault="00000000">
      <w:r>
        <w:t>S: Perché non trovi utile o non ne hai?</w:t>
      </w:r>
    </w:p>
    <w:p w:rsidR="00513FA2" w:rsidRDefault="00000000">
      <w:r>
        <w:t>E: Eh, non ne ho e forse sarebbe anche utile, però non sono abituata a farlo, quindi banalmente con due giri, eh sì.</w:t>
      </w:r>
    </w:p>
    <w:p w:rsidR="00513FA2" w:rsidRDefault="00000000">
      <w:r>
        <w:t>S: Se ci fosse un sistema di sharing, di dispostivi wearable per assistere proprio gli allenamenti, pensi che lo utilizzeresti?</w:t>
      </w:r>
    </w:p>
    <w:p w:rsidR="00513FA2" w:rsidRDefault="00000000">
      <w:r>
        <w:t>E: Magari proverei anche perché potrebbe permette di vedere lo storico di allenamenti, quindi fammi un’idea più precisa di come sto andando.</w:t>
      </w:r>
    </w:p>
    <w:p w:rsidR="00513FA2" w:rsidRDefault="00000000">
      <w:r>
        <w:t>S: Mentre parlando delle iniziative sportive del Poli, ne hai mai preso parte?</w:t>
      </w:r>
    </w:p>
    <w:p w:rsidR="00513FA2" w:rsidRDefault="00000000">
      <w:r>
        <w:t xml:space="preserve">E: Sì, </w:t>
      </w:r>
      <w:proofErr w:type="spellStart"/>
      <w:r>
        <w:t>Polimirun</w:t>
      </w:r>
      <w:proofErr w:type="spellEnd"/>
      <w:r>
        <w:t>.</w:t>
      </w:r>
    </w:p>
    <w:p w:rsidR="00513FA2" w:rsidRDefault="00000000">
      <w:r>
        <w:t>S: Come sei venuto a sapere questo evento?</w:t>
      </w:r>
    </w:p>
    <w:p w:rsidR="00513FA2" w:rsidRDefault="00000000">
      <w:r>
        <w:lastRenderedPageBreak/>
        <w:t xml:space="preserve">E: </w:t>
      </w:r>
      <w:proofErr w:type="spellStart"/>
      <w:r>
        <w:t>Emm</w:t>
      </w:r>
      <w:proofErr w:type="spellEnd"/>
      <w:r>
        <w:t>, varie mail e i cartelloni in giro per Poli.</w:t>
      </w:r>
    </w:p>
    <w:p w:rsidR="00513FA2" w:rsidRDefault="00000000">
      <w:r>
        <w:t>S: Cos’è ti è convinta ad iscriverti?</w:t>
      </w:r>
    </w:p>
    <w:p w:rsidR="00513FA2" w:rsidRDefault="00000000">
      <w:r>
        <w:t>E: Sembra una bella iniziativa da fare, io ho fatto la non competitiva quindi non in maniera agonistica ma aver un’attività diversa per passare la giornata.</w:t>
      </w:r>
    </w:p>
    <w:p w:rsidR="00513FA2" w:rsidRDefault="00000000">
      <w:r>
        <w:t xml:space="preserve">S: Relativamente al </w:t>
      </w:r>
      <w:proofErr w:type="spellStart"/>
      <w:r>
        <w:t>Polimirun</w:t>
      </w:r>
      <w:proofErr w:type="spellEnd"/>
      <w:r>
        <w:t>, come valuti la facilità di iscrizione da 1 a 10?</w:t>
      </w:r>
    </w:p>
    <w:p w:rsidR="00513FA2" w:rsidRDefault="00000000">
      <w:r>
        <w:t>E: Direi 8 non ho avuto particolari problemi, l’unica cosa erano le code quando si andava a ritirare la pettorina.</w:t>
      </w:r>
    </w:p>
    <w:p w:rsidR="00513FA2" w:rsidRDefault="00000000">
      <w:r>
        <w:t>S: Ok hai alcuni aspetti negativi o postivi che puoi condividere su quest’esperienza?</w:t>
      </w:r>
    </w:p>
    <w:p w:rsidR="00513FA2" w:rsidRDefault="00000000">
      <w:r>
        <w:t>E: Beh, globalmente è un’esperienza positiva, ecco l’unica cosa fosse l’organizzazione del ritiro delle pettorine, però capisco anche che essendo in molti è difficile da organizzare.</w:t>
      </w:r>
    </w:p>
    <w:p w:rsidR="00513FA2" w:rsidRDefault="00000000">
      <w:r>
        <w:t>S: Perfetto, grazie mille!</w:t>
      </w:r>
    </w:p>
    <w:p w:rsidR="00513FA2" w:rsidRDefault="00513FA2"/>
    <w:p w:rsidR="00513FA2" w:rsidRDefault="00513FA2"/>
    <w:sectPr w:rsidR="00513FA2">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6578" w:rsidRDefault="005C6578">
      <w:pPr>
        <w:spacing w:after="0" w:line="240" w:lineRule="auto"/>
      </w:pPr>
      <w:r>
        <w:separator/>
      </w:r>
    </w:p>
  </w:endnote>
  <w:endnote w:type="continuationSeparator" w:id="0">
    <w:p w:rsidR="005C6578" w:rsidRDefault="005C6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6578" w:rsidRDefault="005C6578">
      <w:pPr>
        <w:spacing w:after="0" w:line="240" w:lineRule="auto"/>
      </w:pPr>
      <w:r>
        <w:rPr>
          <w:color w:val="000000"/>
        </w:rPr>
        <w:separator/>
      </w:r>
    </w:p>
  </w:footnote>
  <w:footnote w:type="continuationSeparator" w:id="0">
    <w:p w:rsidR="005C6578" w:rsidRDefault="005C65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513FA2"/>
    <w:rsid w:val="00513FA2"/>
    <w:rsid w:val="005C6578"/>
    <w:rsid w:val="00CA0CD2"/>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831E0-9A16-4008-BA07-87CBFBB0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sz w:val="22"/>
        <w:szCs w:val="22"/>
        <w:lang w:val="it-IT" w:eastAsia="zh-CN"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Chen</dc:creator>
  <dc:description/>
  <cp:lastModifiedBy>Jie Chen</cp:lastModifiedBy>
  <cp:revision>2</cp:revision>
  <dcterms:created xsi:type="dcterms:W3CDTF">2023-09-30T15:32:00Z</dcterms:created>
  <dcterms:modified xsi:type="dcterms:W3CDTF">2023-09-30T15:32:00Z</dcterms:modified>
</cp:coreProperties>
</file>